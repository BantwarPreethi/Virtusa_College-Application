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BD" w:rsidRPr="002733D0" w:rsidRDefault="000460DB" w:rsidP="002733D0">
      <w:pPr>
        <w:pStyle w:val="Heading1"/>
        <w:rPr>
          <w:rFonts w:ascii="Arial" w:hAnsi="Arial" w:cs="Arial"/>
          <w:color w:val="38CF91"/>
          <w:sz w:val="32"/>
          <w:szCs w:val="32"/>
        </w:rPr>
      </w:pPr>
      <w:sdt>
        <w:sdtPr>
          <w:rPr>
            <w:rFonts w:ascii="Arial" w:hAnsi="Arial" w:cs="Arial"/>
            <w:color w:val="38CF91"/>
            <w:sz w:val="32"/>
            <w:szCs w:val="32"/>
          </w:rPr>
          <w:alias w:val="Employee status report:"/>
          <w:tag w:val="Employee status report:"/>
          <w:id w:val="-189071442"/>
          <w:placeholder>
            <w:docPart w:val="C35854F4988344E382607AED2C41D1EE"/>
          </w:placeholder>
          <w:temporary/>
          <w:showingPlcHdr/>
        </w:sdtPr>
        <w:sdtEndPr/>
        <w:sdtContent>
          <w:r w:rsidR="004A4768" w:rsidRPr="002733D0">
            <w:rPr>
              <w:rFonts w:ascii="Arial" w:hAnsi="Arial" w:cs="Arial"/>
              <w:color w:val="38CF91"/>
              <w:sz w:val="32"/>
              <w:szCs w:val="32"/>
            </w:rPr>
            <w:t>Employee Status Report</w:t>
          </w:r>
        </w:sdtContent>
      </w:sdt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80" w:firstRow="0" w:lastRow="0" w:firstColumn="1" w:lastColumn="0" w:noHBand="1" w:noVBand="1"/>
      </w:tblPr>
      <w:tblGrid>
        <w:gridCol w:w="2016"/>
        <w:gridCol w:w="3384"/>
        <w:gridCol w:w="2016"/>
        <w:gridCol w:w="3384"/>
      </w:tblGrid>
      <w:tr w:rsidR="002733D0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036CA9" w:rsidP="000112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2D70E1"/>
              </w:rPr>
              <w:t>Team</w:t>
            </w:r>
            <w:r w:rsidR="002733D0" w:rsidRPr="002733D0">
              <w:rPr>
                <w:rFonts w:ascii="Arial" w:hAnsi="Arial" w:cs="Arial"/>
                <w:b/>
                <w:color w:val="2D70E1"/>
              </w:rPr>
              <w:t xml:space="preserve"> information</w:t>
            </w:r>
          </w:p>
        </w:tc>
      </w:tr>
      <w:tr w:rsidR="00571ABD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double" w:sz="4" w:space="0" w:color="38CF91"/>
            </w:tcBorders>
          </w:tcPr>
          <w:p w:rsidR="00571ABD" w:rsidRPr="002733D0" w:rsidRDefault="00036CA9" w:rsidP="00036CA9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Project Name</w:t>
            </w: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College Application</w:t>
            </w:r>
          </w:p>
        </w:tc>
        <w:tc>
          <w:tcPr>
            <w:tcW w:w="2016" w:type="dxa"/>
            <w:tcBorders>
              <w:top w:val="double" w:sz="4" w:space="0" w:color="38CF91"/>
            </w:tcBorders>
          </w:tcPr>
          <w:p w:rsidR="00571ABD" w:rsidRPr="002733D0" w:rsidRDefault="00036CA9" w:rsidP="0001123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Team Members</w:t>
            </w: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Raju       </w:t>
            </w:r>
            <w:r w:rsidRPr="00036CA9">
              <w:rPr>
                <w:rFonts w:ascii="Arial" w:hAnsi="Arial" w:cs="Arial"/>
                <w:color w:val="0070C0"/>
              </w:rPr>
              <w:t>Employee ID</w:t>
            </w:r>
            <w:r>
              <w:rPr>
                <w:rFonts w:ascii="Arial" w:hAnsi="Arial" w:cs="Arial"/>
              </w:rPr>
              <w:t xml:space="preserve">  8066855</w:t>
            </w:r>
          </w:p>
        </w:tc>
      </w:tr>
      <w:tr w:rsidR="004A4768" w:rsidRPr="002733D0" w:rsidTr="0027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A4768" w:rsidRPr="002733D0" w:rsidRDefault="00036CA9" w:rsidP="00036CA9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Report start date</w:t>
            </w:r>
          </w:p>
        </w:tc>
        <w:tc>
          <w:tcPr>
            <w:tcW w:w="3384" w:type="dxa"/>
          </w:tcPr>
          <w:p w:rsidR="004A4768" w:rsidRPr="002733D0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September 2019</w:t>
            </w:r>
          </w:p>
        </w:tc>
        <w:tc>
          <w:tcPr>
            <w:tcW w:w="2016" w:type="dxa"/>
          </w:tcPr>
          <w:p w:rsidR="004A4768" w:rsidRPr="002733D0" w:rsidRDefault="004A4768" w:rsidP="00036CA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</w:p>
        </w:tc>
        <w:tc>
          <w:tcPr>
            <w:tcW w:w="3384" w:type="dxa"/>
          </w:tcPr>
          <w:p w:rsidR="004A4768" w:rsidRPr="002733D0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Vidhya                          8067471</w:t>
            </w:r>
          </w:p>
        </w:tc>
      </w:tr>
      <w:tr w:rsidR="004A4768" w:rsidRPr="002733D0" w:rsidTr="0027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A4768" w:rsidRPr="002733D0" w:rsidRDefault="00036CA9" w:rsidP="00036CA9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Report end date</w:t>
            </w:r>
          </w:p>
        </w:tc>
        <w:tc>
          <w:tcPr>
            <w:tcW w:w="3384" w:type="dxa"/>
          </w:tcPr>
          <w:p w:rsidR="004A4768" w:rsidRPr="002733D0" w:rsidRDefault="004A4768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:rsidR="004A4768" w:rsidRPr="002733D0" w:rsidRDefault="004A4768" w:rsidP="00036CA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</w:p>
        </w:tc>
        <w:tc>
          <w:tcPr>
            <w:tcW w:w="3384" w:type="dxa"/>
          </w:tcPr>
          <w:p w:rsidR="004A4768" w:rsidRPr="002733D0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Pratyusha                     8066935</w:t>
            </w:r>
          </w:p>
        </w:tc>
      </w:tr>
      <w:tr w:rsidR="00036CA9" w:rsidRPr="002733D0" w:rsidTr="0027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036CA9" w:rsidRDefault="00036CA9" w:rsidP="00036CA9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</w:p>
        </w:tc>
        <w:tc>
          <w:tcPr>
            <w:tcW w:w="3384" w:type="dxa"/>
          </w:tcPr>
          <w:p w:rsidR="00036CA9" w:rsidRDefault="00036CA9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:rsidR="00036CA9" w:rsidRPr="002733D0" w:rsidRDefault="00036CA9" w:rsidP="00036CA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</w:p>
        </w:tc>
        <w:tc>
          <w:tcPr>
            <w:tcW w:w="3384" w:type="dxa"/>
          </w:tcPr>
          <w:p w:rsidR="00036CA9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Preethi                          8067236</w:t>
            </w:r>
          </w:p>
        </w:tc>
      </w:tr>
    </w:tbl>
    <w:p w:rsidR="002733D0" w:rsidRPr="0093607A" w:rsidRDefault="002733D0" w:rsidP="002733D0">
      <w:pPr>
        <w:rPr>
          <w:szCs w:val="22"/>
        </w:rPr>
      </w:pPr>
    </w:p>
    <w:tbl>
      <w:tblPr>
        <w:tblStyle w:val="Report"/>
        <w:tblW w:w="5021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26"/>
        <w:gridCol w:w="2078"/>
        <w:gridCol w:w="2441"/>
      </w:tblGrid>
      <w:tr w:rsidR="002733D0" w:rsidRPr="002733D0" w:rsidTr="00036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tcW w:w="10845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4A4768">
            <w:pPr>
              <w:pStyle w:val="Heading3"/>
              <w:outlineLvl w:val="2"/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Short-term action items</w:t>
            </w:r>
          </w:p>
        </w:tc>
      </w:tr>
      <w:tr w:rsidR="00571ABD" w:rsidRPr="002733D0" w:rsidTr="00036CA9">
        <w:trPr>
          <w:trHeight w:val="447"/>
        </w:trPr>
        <w:tc>
          <w:tcPr>
            <w:tcW w:w="6326" w:type="dxa"/>
            <w:tcBorders>
              <w:top w:val="double" w:sz="4" w:space="0" w:color="38CF91"/>
            </w:tcBorders>
          </w:tcPr>
          <w:p w:rsidR="00571ABD" w:rsidRPr="002733D0" w:rsidRDefault="000460DB" w:rsidP="006319FE">
            <w:pPr>
              <w:pStyle w:val="Heading3"/>
              <w:tabs>
                <w:tab w:val="center" w:pos="3163"/>
              </w:tabs>
              <w:outlineLvl w:val="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Action item:"/>
                <w:tag w:val="Action item:"/>
                <w:id w:val="374362386"/>
                <w:placeholder>
                  <w:docPart w:val="F8E94A3C5A2B45CDBA17A41992489BCA"/>
                </w:placeholder>
                <w:temporary/>
                <w:showingPlcHdr/>
              </w:sdtPr>
              <w:sdtEndPr/>
              <w:sdtContent>
                <w:r w:rsidR="004A4768" w:rsidRPr="002733D0">
                  <w:rPr>
                    <w:rFonts w:ascii="Arial" w:hAnsi="Arial" w:cs="Arial"/>
                    <w:color w:val="2D70E1"/>
                  </w:rPr>
                  <w:t>Action item</w:t>
                </w:r>
              </w:sdtContent>
            </w:sdt>
            <w:r w:rsidR="006319FE">
              <w:rPr>
                <w:rFonts w:ascii="Arial" w:hAnsi="Arial" w:cs="Arial"/>
              </w:rPr>
              <w:tab/>
              <w:t xml:space="preserve">     </w:t>
            </w:r>
            <w:r w:rsidR="00447CD2">
              <w:rPr>
                <w:rFonts w:ascii="Arial" w:hAnsi="Arial" w:cs="Arial"/>
              </w:rPr>
              <w:t xml:space="preserve">        </w:t>
            </w:r>
            <w:r w:rsidR="006319FE" w:rsidRPr="006319FE">
              <w:rPr>
                <w:rFonts w:ascii="Arial" w:hAnsi="Arial" w:cs="Arial"/>
                <w:color w:val="0070C0"/>
              </w:rPr>
              <w:t>Team Member</w:t>
            </w:r>
          </w:p>
        </w:tc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-905366519"/>
            <w:placeholder>
              <w:docPart w:val="CAD7EEF3A7B9414180886108AF05DD90"/>
            </w:placeholder>
            <w:temporary/>
            <w:showingPlcHdr/>
          </w:sdtPr>
          <w:sdtEndPr/>
          <w:sdtContent>
            <w:tc>
              <w:tcPr>
                <w:tcW w:w="2078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Status:"/>
            <w:tag w:val="Status:"/>
            <w:id w:val="-1692374097"/>
            <w:placeholder>
              <w:docPart w:val="62772D2132C449CDB0C045E3C7DFFAD5"/>
            </w:placeholder>
            <w:temporary/>
            <w:showingPlcHdr/>
          </w:sdtPr>
          <w:sdtEndPr/>
          <w:sdtContent>
            <w:tc>
              <w:tcPr>
                <w:tcW w:w="244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Status</w:t>
                </w:r>
              </w:p>
            </w:tc>
          </w:sdtContent>
        </w:sdt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036CA9" w:rsidP="006319FE">
            <w:pPr>
              <w:tabs>
                <w:tab w:val="left" w:pos="2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 diagrams</w:t>
            </w:r>
            <w:r w:rsidR="006319FE">
              <w:rPr>
                <w:rFonts w:ascii="Arial" w:hAnsi="Arial" w:cs="Arial"/>
              </w:rPr>
              <w:tab/>
            </w:r>
            <w:r w:rsidR="00C8488C">
              <w:rPr>
                <w:rFonts w:ascii="Arial" w:hAnsi="Arial" w:cs="Arial"/>
              </w:rPr>
              <w:t xml:space="preserve">    Raju</w:t>
            </w:r>
            <w:r w:rsidR="006319FE">
              <w:rPr>
                <w:rFonts w:ascii="Arial" w:hAnsi="Arial" w:cs="Arial"/>
              </w:rPr>
              <w:t>, Vidhya</w:t>
            </w:r>
          </w:p>
        </w:tc>
        <w:tc>
          <w:tcPr>
            <w:tcW w:w="2078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40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036CA9" w:rsidP="006319FE">
            <w:pPr>
              <w:tabs>
                <w:tab w:val="left" w:pos="26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cases</w:t>
            </w:r>
            <w:r w:rsidR="006319FE">
              <w:rPr>
                <w:rFonts w:ascii="Arial" w:hAnsi="Arial" w:cs="Arial"/>
              </w:rPr>
              <w:tab/>
            </w:r>
            <w:r w:rsidR="00447CD2">
              <w:rPr>
                <w:rFonts w:ascii="Arial" w:hAnsi="Arial" w:cs="Arial"/>
              </w:rPr>
              <w:t xml:space="preserve">     </w:t>
            </w:r>
            <w:r w:rsidR="006319FE">
              <w:rPr>
                <w:rFonts w:ascii="Arial" w:hAnsi="Arial" w:cs="Arial"/>
              </w:rPr>
              <w:t>Pratyusha, Preethi</w:t>
            </w:r>
          </w:p>
        </w:tc>
        <w:tc>
          <w:tcPr>
            <w:tcW w:w="2078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40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</w:t>
            </w:r>
          </w:p>
        </w:tc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036CA9" w:rsidP="006319FE">
            <w:pPr>
              <w:tabs>
                <w:tab w:val="left" w:pos="25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PPT presentation</w:t>
            </w:r>
            <w:r w:rsidR="006319FE">
              <w:rPr>
                <w:rFonts w:ascii="Arial" w:hAnsi="Arial" w:cs="Arial"/>
              </w:rPr>
              <w:tab/>
            </w:r>
            <w:r w:rsidR="00447CD2">
              <w:rPr>
                <w:rFonts w:ascii="Arial" w:hAnsi="Arial" w:cs="Arial"/>
              </w:rPr>
              <w:t xml:space="preserve">     </w:t>
            </w:r>
            <w:r w:rsidR="006319FE">
              <w:rPr>
                <w:rFonts w:ascii="Arial" w:hAnsi="Arial" w:cs="Arial"/>
              </w:rPr>
              <w:t xml:space="preserve">Raju </w:t>
            </w:r>
          </w:p>
        </w:tc>
        <w:tc>
          <w:tcPr>
            <w:tcW w:w="2078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40" w:type="dxa"/>
          </w:tcPr>
          <w:p w:rsidR="00571ABD" w:rsidRPr="002733D0" w:rsidRDefault="006319FE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447CD2" w:rsidP="00447CD2">
            <w:pPr>
              <w:tabs>
                <w:tab w:val="left" w:pos="25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Description Document</w:t>
            </w:r>
            <w:r w:rsidR="006319FE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Vidhya</w:t>
            </w:r>
            <w:r w:rsidR="004F184C">
              <w:rPr>
                <w:rFonts w:ascii="Arial" w:hAnsi="Arial" w:cs="Arial"/>
              </w:rPr>
              <w:t>, Preethi</w:t>
            </w:r>
            <w:r w:rsidR="00C8488C">
              <w:rPr>
                <w:rFonts w:ascii="Arial" w:hAnsi="Arial" w:cs="Arial"/>
              </w:rPr>
              <w:t>, Raju</w:t>
            </w:r>
            <w:bookmarkStart w:id="0" w:name="_GoBack"/>
            <w:bookmarkEnd w:id="0"/>
          </w:p>
        </w:tc>
        <w:tc>
          <w:tcPr>
            <w:tcW w:w="2078" w:type="dxa"/>
          </w:tcPr>
          <w:p w:rsidR="00571ABD" w:rsidRPr="002733D0" w:rsidRDefault="00447CD2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230DA7">
              <w:rPr>
                <w:rFonts w:ascii="Arial" w:hAnsi="Arial" w:cs="Arial"/>
              </w:rPr>
              <w:t>/09/19</w:t>
            </w:r>
          </w:p>
        </w:tc>
        <w:tc>
          <w:tcPr>
            <w:tcW w:w="2440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</w:t>
            </w:r>
          </w:p>
        </w:tc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447CD2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Collection Framework             Vidhya</w:t>
            </w:r>
            <w:r w:rsidR="004F184C">
              <w:rPr>
                <w:rFonts w:ascii="Arial" w:hAnsi="Arial" w:cs="Arial"/>
              </w:rPr>
              <w:t>, Pratyusha</w:t>
            </w:r>
          </w:p>
        </w:tc>
        <w:tc>
          <w:tcPr>
            <w:tcW w:w="2078" w:type="dxa"/>
          </w:tcPr>
          <w:p w:rsidR="00571ABD" w:rsidRPr="002733D0" w:rsidRDefault="00447CD2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40" w:type="dxa"/>
          </w:tcPr>
          <w:p w:rsidR="00571ABD" w:rsidRPr="002733D0" w:rsidRDefault="00571ABD" w:rsidP="00230DA7">
            <w:pPr>
              <w:rPr>
                <w:rFonts w:ascii="Arial" w:hAnsi="Arial" w:cs="Arial"/>
              </w:rPr>
            </w:pPr>
          </w:p>
        </w:tc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447CD2" w:rsidP="00447CD2">
            <w:pPr>
              <w:tabs>
                <w:tab w:val="left" w:pos="2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creation</w:t>
            </w:r>
            <w:r>
              <w:rPr>
                <w:rFonts w:ascii="Arial" w:hAnsi="Arial" w:cs="Arial"/>
              </w:rPr>
              <w:tab/>
              <w:t xml:space="preserve">     Raju, Vidhya</w:t>
            </w:r>
          </w:p>
        </w:tc>
        <w:tc>
          <w:tcPr>
            <w:tcW w:w="2078" w:type="dxa"/>
          </w:tcPr>
          <w:p w:rsidR="00571ABD" w:rsidRPr="002733D0" w:rsidRDefault="00447CD2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40" w:type="dxa"/>
          </w:tcPr>
          <w:p w:rsidR="00571ABD" w:rsidRPr="002733D0" w:rsidRDefault="00571ABD" w:rsidP="00230DA7">
            <w:pPr>
              <w:rPr>
                <w:rFonts w:ascii="Arial" w:hAnsi="Arial" w:cs="Arial"/>
              </w:rPr>
            </w:pPr>
          </w:p>
        </w:tc>
      </w:tr>
    </w:tbl>
    <w:p w:rsidR="00571ABD" w:rsidRPr="0093607A" w:rsidRDefault="00571ABD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3A12B5">
            <w:pPr>
              <w:pStyle w:val="Heading3"/>
              <w:outlineLvl w:val="2"/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Long-term goals</w:t>
            </w:r>
          </w:p>
        </w:tc>
      </w:tr>
      <w:tr w:rsidR="00571ABD" w:rsidRPr="002733D0" w:rsidTr="0093607A">
        <w:sdt>
          <w:sdtPr>
            <w:rPr>
              <w:rFonts w:ascii="Arial" w:hAnsi="Arial" w:cs="Arial"/>
              <w:color w:val="2D70E1"/>
            </w:rPr>
            <w:alias w:val="Goals:"/>
            <w:tag w:val="Goals:"/>
            <w:id w:val="500087940"/>
            <w:placeholder>
              <w:docPart w:val="7D60E74B428B413C9F3ED90CE9A61196"/>
            </w:placeholder>
            <w:temporary/>
            <w:showingPlcHdr/>
          </w:sdtPr>
          <w:sdtEndPr/>
          <w:sdtContent>
            <w:tc>
              <w:tcPr>
                <w:tcW w:w="630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Goals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1913579388"/>
            <w:placeholder>
              <w:docPart w:val="83AB1DB081DC40A08B44891A9810B6CC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Progress:"/>
            <w:tag w:val="Progress:"/>
            <w:id w:val="-1812395976"/>
            <w:placeholder>
              <w:docPart w:val="D9D714FCDEF043A2BF12249B6B381AE2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Progress</w:t>
                </w:r>
              </w:p>
            </w:tc>
          </w:sdtContent>
        </w:sdt>
      </w:tr>
      <w:tr w:rsidR="0070244F" w:rsidRPr="002733D0" w:rsidTr="0093607A">
        <w:tc>
          <w:tcPr>
            <w:tcW w:w="6300" w:type="dxa"/>
          </w:tcPr>
          <w:p w:rsidR="0070244F" w:rsidRPr="002733D0" w:rsidRDefault="00036CA9" w:rsidP="00036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a college application</w:t>
            </w:r>
          </w:p>
        </w:tc>
        <w:tc>
          <w:tcPr>
            <w:tcW w:w="2070" w:type="dxa"/>
          </w:tcPr>
          <w:p w:rsidR="0070244F" w:rsidRPr="002733D0" w:rsidRDefault="0070244F" w:rsidP="00447CD2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447CD2" w:rsidP="00447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</w:t>
            </w:r>
          </w:p>
        </w:tc>
      </w:tr>
      <w:tr w:rsidR="0070244F" w:rsidRPr="002733D0" w:rsidTr="0093607A">
        <w:tc>
          <w:tcPr>
            <w:tcW w:w="630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</w:tr>
      <w:tr w:rsidR="0070244F" w:rsidRPr="002733D0" w:rsidTr="0093607A">
        <w:tc>
          <w:tcPr>
            <w:tcW w:w="630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</w:tr>
      <w:tr w:rsidR="0070244F" w:rsidRPr="002733D0" w:rsidTr="0093607A">
        <w:tc>
          <w:tcPr>
            <w:tcW w:w="630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</w:tr>
      <w:tr w:rsidR="0070244F" w:rsidRPr="002733D0" w:rsidTr="0093607A">
        <w:tc>
          <w:tcPr>
            <w:tcW w:w="630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</w:tr>
      <w:tr w:rsidR="0070244F" w:rsidRPr="002733D0" w:rsidTr="0093607A">
        <w:tc>
          <w:tcPr>
            <w:tcW w:w="630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</w:tr>
    </w:tbl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Accomplishments</w:t>
            </w:r>
          </w:p>
        </w:tc>
      </w:tr>
    </w:tbl>
    <w:sdt>
      <w:sdtPr>
        <w:rPr>
          <w:rFonts w:ascii="Arial" w:hAnsi="Arial" w:cs="Arial"/>
        </w:rPr>
        <w:alias w:val="Enter accomplishments:"/>
        <w:tag w:val="Enter accomplishments:"/>
        <w:id w:val="1727250588"/>
        <w:placeholder>
          <w:docPart w:val="3F099FD01F1946E296E141B8268BF6B7"/>
        </w:placeholder>
        <w:temporary/>
        <w:showingPlcHdr/>
      </w:sdtPr>
      <w:sdtEndPr/>
      <w:sdtContent>
        <w:p w:rsidR="00571ABD" w:rsidRPr="002733D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a</w:t>
          </w:r>
          <w:r w:rsidR="000F739B" w:rsidRPr="002733D0">
            <w:rPr>
              <w:rFonts w:ascii="Arial" w:hAnsi="Arial" w:cs="Arial"/>
            </w:rPr>
            <w:t>ccomplishments</w:t>
          </w:r>
        </w:p>
      </w:sdtContent>
    </w:sdt>
    <w:p w:rsidR="002733D0" w:rsidRPr="0093607A" w:rsidRDefault="002733D0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rPr>
          <w:trHeight w:val="510"/>
        </w:trPr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Concerns</w:t>
            </w:r>
          </w:p>
        </w:tc>
      </w:tr>
    </w:tbl>
    <w:sdt>
      <w:sdtPr>
        <w:rPr>
          <w:rFonts w:ascii="Arial" w:hAnsi="Arial" w:cs="Arial"/>
        </w:rPr>
        <w:alias w:val="Enter concerns:"/>
        <w:tag w:val="Enter concerns:"/>
        <w:id w:val="-1148436154"/>
        <w:placeholder>
          <w:docPart w:val="B142DB839B0C481495BF91528BAF8F03"/>
        </w:placeholder>
        <w:temporary/>
        <w:showingPlcHdr/>
      </w:sdtPr>
      <w:sdtEndPr/>
      <w:sdtContent>
        <w:p w:rsidR="000C380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c</w:t>
          </w:r>
          <w:r w:rsidR="000F739B" w:rsidRPr="002733D0">
            <w:rPr>
              <w:rFonts w:ascii="Arial" w:hAnsi="Arial" w:cs="Arial"/>
            </w:rPr>
            <w:t>oncerns</w:t>
          </w:r>
        </w:p>
      </w:sdtContent>
    </w:sdt>
    <w:p w:rsidR="0093607A" w:rsidRDefault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2733D0" w:rsidRPr="0093607A" w:rsidRDefault="002733D0" w:rsidP="0093607A">
      <w:pPr>
        <w:jc w:val="right"/>
        <w:rPr>
          <w:rFonts w:ascii="Arial" w:hAnsi="Arial" w:cs="Arial"/>
        </w:rPr>
      </w:pPr>
    </w:p>
    <w:sectPr w:rsidR="002733D0" w:rsidRPr="0093607A" w:rsidSect="0093607A">
      <w:headerReference w:type="default" r:id="rId7"/>
      <w:footerReference w:type="default" r:id="rId8"/>
      <w:headerReference w:type="first" r:id="rId9"/>
      <w:pgSz w:w="12240" w:h="15840"/>
      <w:pgMar w:top="226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0DB" w:rsidRDefault="000460DB">
      <w:r>
        <w:separator/>
      </w:r>
    </w:p>
  </w:endnote>
  <w:endnote w:type="continuationSeparator" w:id="0">
    <w:p w:rsidR="000460DB" w:rsidRDefault="0004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93607A">
    <w:pPr>
      <w:pStyle w:val="Footer"/>
    </w:pPr>
  </w:p>
  <w:p w:rsidR="00571ABD" w:rsidRDefault="00571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0DB" w:rsidRDefault="000460DB">
      <w:r>
        <w:separator/>
      </w:r>
    </w:p>
  </w:footnote>
  <w:footnote w:type="continuationSeparator" w:id="0">
    <w:p w:rsidR="000460DB" w:rsidRDefault="000460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E6721B" w:rsidP="0093607A">
    <w:pPr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4445635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96759D" w:rsidRPr="0096759D" w:rsidRDefault="0096759D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350.05pt;margin-top:-12pt;width:212.5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ZHhAIAAAY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96759D" w:rsidRPr="0096759D" w:rsidRDefault="0096759D" w:rsidP="0096759D"/>
                </w:txbxContent>
              </v:textbox>
            </v:rect>
          </w:pict>
        </mc:Fallback>
      </mc:AlternateContent>
    </w:r>
    <w:r w:rsidR="0096759D">
      <w:rPr>
        <w:noProof/>
        <w:lang w:eastAsia="en-U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52400"/>
          <wp:effectExtent l="19050" t="0" r="0" b="0"/>
          <wp:wrapNone/>
          <wp:docPr id="35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-478155</wp:posOffset>
              </wp:positionH>
              <wp:positionV relativeFrom="paragraph">
                <wp:posOffset>-520700</wp:posOffset>
              </wp:positionV>
              <wp:extent cx="7789545" cy="1389380"/>
              <wp:effectExtent l="0" t="0" r="1905" b="12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89545" cy="1389380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76FAE6" id="Rectangle 5" o:spid="_x0000_s1026" style="position:absolute;margin-left:-37.65pt;margin-top:-41pt;width:613.35pt;height:10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" fillcolor="#f3f6fe" stroked="f" strokeweight="1.5pt">
              <v:stroke endcap="round"/>
              <v:path arrowok="t"/>
            </v:rect>
          </w:pict>
        </mc:Fallback>
      </mc:AlternateContent>
    </w:r>
  </w:p>
  <w:p w:rsidR="0093607A" w:rsidRPr="0093607A" w:rsidRDefault="0093607A" w:rsidP="0093607A">
    <w:pPr>
      <w:pStyle w:val="Header"/>
    </w:pPr>
  </w:p>
  <w:p w:rsidR="0093607A" w:rsidRDefault="00936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D0" w:rsidRDefault="00E6721B" w:rsidP="002733D0">
    <w:pPr>
      <w:jc w:val="center"/>
    </w:pP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4443730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2733D0" w:rsidRPr="0096759D" w:rsidRDefault="002733D0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349.9pt;margin-top:-12pt;width:212.5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4fhwIAAA0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2733D0" w:rsidRPr="0096759D" w:rsidRDefault="002733D0" w:rsidP="0096759D"/>
                </w:txbxContent>
              </v:textbox>
            </v:rect>
          </w:pict>
        </mc:Fallback>
      </mc:AlternateContent>
    </w:r>
    <w:r w:rsidR="0096759D" w:rsidRPr="0096759D">
      <w:rPr>
        <w:noProof/>
        <w:lang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49860"/>
          <wp:effectExtent l="0" t="0" r="0" b="2540"/>
          <wp:wrapNone/>
          <wp:docPr id="33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99" cy="150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-500380</wp:posOffset>
              </wp:positionH>
              <wp:positionV relativeFrom="paragraph">
                <wp:posOffset>-517525</wp:posOffset>
              </wp:positionV>
              <wp:extent cx="7926705" cy="138874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6705" cy="138874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33D0" w:rsidRDefault="002733D0" w:rsidP="002733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left:0;text-align:left;margin-left:-39.4pt;margin-top:-40.75pt;width:624.1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" fillcolor="#f3f6fe" stroked="f" strokeweight="1.5pt">
              <v:stroke endcap="round"/>
              <v:path arrowok="t"/>
              <v:textbox>
                <w:txbxContent>
                  <w:p w:rsidR="002733D0" w:rsidRDefault="002733D0" w:rsidP="002733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2733D0" w:rsidRDefault="00273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55"/>
    <w:rsid w:val="00003E29"/>
    <w:rsid w:val="0001123D"/>
    <w:rsid w:val="0002779E"/>
    <w:rsid w:val="00036CA9"/>
    <w:rsid w:val="000460DB"/>
    <w:rsid w:val="000466A6"/>
    <w:rsid w:val="0005386B"/>
    <w:rsid w:val="00064EA3"/>
    <w:rsid w:val="000C3800"/>
    <w:rsid w:val="000F739B"/>
    <w:rsid w:val="00137348"/>
    <w:rsid w:val="00156DFB"/>
    <w:rsid w:val="001B7FE7"/>
    <w:rsid w:val="001D6F3F"/>
    <w:rsid w:val="001F039C"/>
    <w:rsid w:val="00230DA7"/>
    <w:rsid w:val="00237E27"/>
    <w:rsid w:val="00267213"/>
    <w:rsid w:val="002733D0"/>
    <w:rsid w:val="00292129"/>
    <w:rsid w:val="002B07FF"/>
    <w:rsid w:val="002D185D"/>
    <w:rsid w:val="003A12B5"/>
    <w:rsid w:val="00413740"/>
    <w:rsid w:val="004241F7"/>
    <w:rsid w:val="004412CB"/>
    <w:rsid w:val="00447CD2"/>
    <w:rsid w:val="0048263E"/>
    <w:rsid w:val="004835D4"/>
    <w:rsid w:val="004A1D74"/>
    <w:rsid w:val="004A4768"/>
    <w:rsid w:val="004B4E4D"/>
    <w:rsid w:val="004D0129"/>
    <w:rsid w:val="004D6801"/>
    <w:rsid w:val="004F184C"/>
    <w:rsid w:val="00571ABD"/>
    <w:rsid w:val="005F0C3D"/>
    <w:rsid w:val="00602D15"/>
    <w:rsid w:val="006319FE"/>
    <w:rsid w:val="0068098F"/>
    <w:rsid w:val="006952EB"/>
    <w:rsid w:val="0070244F"/>
    <w:rsid w:val="0078306B"/>
    <w:rsid w:val="00860BE1"/>
    <w:rsid w:val="00875DA4"/>
    <w:rsid w:val="00917EAE"/>
    <w:rsid w:val="0093607A"/>
    <w:rsid w:val="0096759D"/>
    <w:rsid w:val="00A002B8"/>
    <w:rsid w:val="00A3374B"/>
    <w:rsid w:val="00A3517E"/>
    <w:rsid w:val="00AE6673"/>
    <w:rsid w:val="00B109B2"/>
    <w:rsid w:val="00BA5045"/>
    <w:rsid w:val="00BF2D58"/>
    <w:rsid w:val="00C048FB"/>
    <w:rsid w:val="00C2505B"/>
    <w:rsid w:val="00C464FA"/>
    <w:rsid w:val="00C8488C"/>
    <w:rsid w:val="00D11F1F"/>
    <w:rsid w:val="00DC2762"/>
    <w:rsid w:val="00DC4535"/>
    <w:rsid w:val="00E365B1"/>
    <w:rsid w:val="00E6721B"/>
    <w:rsid w:val="00E73555"/>
    <w:rsid w:val="00EF16BE"/>
    <w:rsid w:val="00F36892"/>
    <w:rsid w:val="00FE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ED8B887-E534-402A-9272-D1DFECB9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8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2B8"/>
    <w:rPr>
      <w:color w:val="808080"/>
    </w:rPr>
  </w:style>
  <w:style w:type="table" w:customStyle="1" w:styleId="GridTable1Light-Accent11">
    <w:name w:val="Grid Table 1 Light - Accent 11"/>
    <w:aliases w:val="Employee status"/>
    <w:basedOn w:val="TableNormal"/>
    <w:uiPriority w:val="46"/>
    <w:rsid w:val="00A002B8"/>
    <w:rPr>
      <w:kern w:val="22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002B8"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002B8"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8"/>
    <w:pPr>
      <w:outlineLvl w:val="9"/>
    </w:pPr>
  </w:style>
  <w:style w:type="table" w:styleId="TableGrid">
    <w:name w:val="Table Grid"/>
    <w:basedOn w:val="TableNormal"/>
    <w:uiPriority w:val="39"/>
    <w:rsid w:val="00A00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uiPriority w:val="2"/>
    <w:qFormat/>
    <w:rsid w:val="00A002B8"/>
    <w:pPr>
      <w:jc w:val="center"/>
    </w:pPr>
    <w:rPr>
      <w:noProof/>
    </w:rPr>
  </w:style>
  <w:style w:type="table" w:customStyle="1" w:styleId="GridTable1Light1">
    <w:name w:val="Grid Table 1 Light1"/>
    <w:basedOn w:val="TableNormal"/>
    <w:uiPriority w:val="46"/>
    <w:rsid w:val="00A002B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A002B8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1Light-Accent61">
    <w:name w:val="List Table 1 Light - Accent 61"/>
    <w:basedOn w:val="TableNormal"/>
    <w:uiPriority w:val="46"/>
    <w:rsid w:val="00A002B8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A002B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A002B8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002B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rsid w:val="00A002B8"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customStyle="1" w:styleId="GridTable1Light-Accent21">
    <w:name w:val="Grid Table 1 Light - Accent 2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E48312" w:themeColor="accent1"/>
        <w:bottom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BD582C" w:themeColor="accent2"/>
        <w:bottom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865640" w:themeColor="accent3"/>
        <w:bottom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9B8357" w:themeColor="accent4"/>
        <w:bottom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C2BC80" w:themeColor="accent5"/>
        <w:bottom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94A088" w:themeColor="accent6"/>
        <w:bottom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customStyle="1" w:styleId="PlainTable11">
    <w:name w:val="Plain Table 11"/>
    <w:basedOn w:val="TableNormal"/>
    <w:uiPriority w:val="41"/>
    <w:rsid w:val="00602D1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02D1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0346306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5854F4988344E382607AED2C41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0353-4F20-4248-B9B3-F75F08035A1A}"/>
      </w:docPartPr>
      <w:docPartBody>
        <w:p w:rsidR="00CE4273" w:rsidRDefault="007C4A2F">
          <w:pPr>
            <w:pStyle w:val="C35854F4988344E382607AED2C41D1EE"/>
          </w:pPr>
          <w:r>
            <w:t>Employee Status Report</w:t>
          </w:r>
        </w:p>
      </w:docPartBody>
    </w:docPart>
    <w:docPart>
      <w:docPartPr>
        <w:name w:val="F8E94A3C5A2B45CDBA17A4199248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286C4-6F5E-4071-B87F-DDBE9A351F15}"/>
      </w:docPartPr>
      <w:docPartBody>
        <w:p w:rsidR="00CE4273" w:rsidRDefault="007C4A2F">
          <w:pPr>
            <w:pStyle w:val="F8E94A3C5A2B45CDBA17A41992489BCA"/>
          </w:pPr>
          <w:r>
            <w:t>Action item</w:t>
          </w:r>
        </w:p>
      </w:docPartBody>
    </w:docPart>
    <w:docPart>
      <w:docPartPr>
        <w:name w:val="CAD7EEF3A7B9414180886108AF05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21D2-D80E-41DD-881A-E0E710BEF9B4}"/>
      </w:docPartPr>
      <w:docPartBody>
        <w:p w:rsidR="00CE4273" w:rsidRDefault="007C4A2F">
          <w:pPr>
            <w:pStyle w:val="CAD7EEF3A7B9414180886108AF05DD90"/>
          </w:pPr>
          <w:r>
            <w:t>Due date</w:t>
          </w:r>
        </w:p>
      </w:docPartBody>
    </w:docPart>
    <w:docPart>
      <w:docPartPr>
        <w:name w:val="62772D2132C449CDB0C045E3C7DF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F33BF-A269-401B-B77F-B0A68424AE69}"/>
      </w:docPartPr>
      <w:docPartBody>
        <w:p w:rsidR="00CE4273" w:rsidRDefault="007C4A2F">
          <w:pPr>
            <w:pStyle w:val="62772D2132C449CDB0C045E3C7DFFAD5"/>
          </w:pPr>
          <w:r>
            <w:t>Status</w:t>
          </w:r>
        </w:p>
      </w:docPartBody>
    </w:docPart>
    <w:docPart>
      <w:docPartPr>
        <w:name w:val="7D60E74B428B413C9F3ED90CE9A6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045CC-09D7-4AEC-A825-380243BD9E8F}"/>
      </w:docPartPr>
      <w:docPartBody>
        <w:p w:rsidR="00CE4273" w:rsidRDefault="007C4A2F">
          <w:pPr>
            <w:pStyle w:val="7D60E74B428B413C9F3ED90CE9A61196"/>
          </w:pPr>
          <w:r>
            <w:t>Goals</w:t>
          </w:r>
        </w:p>
      </w:docPartBody>
    </w:docPart>
    <w:docPart>
      <w:docPartPr>
        <w:name w:val="83AB1DB081DC40A08B44891A9810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45DA-E645-4477-A6E6-E4902F3CC652}"/>
      </w:docPartPr>
      <w:docPartBody>
        <w:p w:rsidR="00CE4273" w:rsidRDefault="007C4A2F">
          <w:pPr>
            <w:pStyle w:val="83AB1DB081DC40A08B44891A9810B6CC"/>
          </w:pPr>
          <w:r>
            <w:t>Due date</w:t>
          </w:r>
        </w:p>
      </w:docPartBody>
    </w:docPart>
    <w:docPart>
      <w:docPartPr>
        <w:name w:val="D9D714FCDEF043A2BF12249B6B38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D334-4D5A-45CF-9CD6-0BD75CA9394C}"/>
      </w:docPartPr>
      <w:docPartBody>
        <w:p w:rsidR="00CE4273" w:rsidRDefault="007C4A2F">
          <w:pPr>
            <w:pStyle w:val="D9D714FCDEF043A2BF12249B6B381AE2"/>
          </w:pPr>
          <w:r>
            <w:t>Progress</w:t>
          </w:r>
        </w:p>
      </w:docPartBody>
    </w:docPart>
    <w:docPart>
      <w:docPartPr>
        <w:name w:val="3F099FD01F1946E296E141B8268BF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8F93-D40D-473A-8F71-6FED31CFE05B}"/>
      </w:docPartPr>
      <w:docPartBody>
        <w:p w:rsidR="00CE4273" w:rsidRDefault="007C4A2F">
          <w:pPr>
            <w:pStyle w:val="3F099FD01F1946E296E141B8268BF6B7"/>
          </w:pPr>
          <w:r>
            <w:t>Enter accomplishments</w:t>
          </w:r>
        </w:p>
      </w:docPartBody>
    </w:docPart>
    <w:docPart>
      <w:docPartPr>
        <w:name w:val="B142DB839B0C481495BF91528BAF8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6ED0-D272-4227-A84A-EF67E4A880FF}"/>
      </w:docPartPr>
      <w:docPartBody>
        <w:p w:rsidR="00CE4273" w:rsidRDefault="007C4A2F">
          <w:pPr>
            <w:pStyle w:val="B142DB839B0C481495BF91528BAF8F03"/>
          </w:pPr>
          <w:r>
            <w:t>Enter concerns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A2F"/>
    <w:rsid w:val="001B4620"/>
    <w:rsid w:val="00211E01"/>
    <w:rsid w:val="005A7995"/>
    <w:rsid w:val="00711738"/>
    <w:rsid w:val="0071525A"/>
    <w:rsid w:val="007C4A2F"/>
    <w:rsid w:val="007E6254"/>
    <w:rsid w:val="00B223D2"/>
    <w:rsid w:val="00CE4273"/>
    <w:rsid w:val="00D046E7"/>
    <w:rsid w:val="00E91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B43AA3A3340AB9E2208319C5F59E4">
    <w:name w:val="0B6B43AA3A3340AB9E2208319C5F59E4"/>
    <w:rsid w:val="001B4620"/>
  </w:style>
  <w:style w:type="paragraph" w:customStyle="1" w:styleId="C35854F4988344E382607AED2C41D1EE">
    <w:name w:val="C35854F4988344E382607AED2C41D1EE"/>
    <w:rsid w:val="001B4620"/>
  </w:style>
  <w:style w:type="paragraph" w:customStyle="1" w:styleId="A5AB36C5EFD745D6BF20DFDEB69938F3">
    <w:name w:val="A5AB36C5EFD745D6BF20DFDEB69938F3"/>
    <w:rsid w:val="001B4620"/>
  </w:style>
  <w:style w:type="paragraph" w:customStyle="1" w:styleId="97132B92046A4CE0A623C63EA59F8BA7">
    <w:name w:val="97132B92046A4CE0A623C63EA59F8BA7"/>
    <w:rsid w:val="001B4620"/>
  </w:style>
  <w:style w:type="paragraph" w:customStyle="1" w:styleId="63A1A68A03E54B88B45E5847DF5C9E55">
    <w:name w:val="63A1A68A03E54B88B45E5847DF5C9E55"/>
    <w:rsid w:val="001B4620"/>
  </w:style>
  <w:style w:type="paragraph" w:customStyle="1" w:styleId="5DAFA4E067614CFA9F1E79F0A00C8EA6">
    <w:name w:val="5DAFA4E067614CFA9F1E79F0A00C8EA6"/>
    <w:rsid w:val="001B4620"/>
  </w:style>
  <w:style w:type="paragraph" w:customStyle="1" w:styleId="6EE40643F3714FE292B6D48D03B1CA20">
    <w:name w:val="6EE40643F3714FE292B6D48D03B1CA20"/>
    <w:rsid w:val="001B4620"/>
  </w:style>
  <w:style w:type="paragraph" w:customStyle="1" w:styleId="853700604C6141F0A919F0750AD867A3">
    <w:name w:val="853700604C6141F0A919F0750AD867A3"/>
    <w:rsid w:val="001B4620"/>
  </w:style>
  <w:style w:type="paragraph" w:customStyle="1" w:styleId="7B641BDBC4A741E09FB5CC7346073F18">
    <w:name w:val="7B641BDBC4A741E09FB5CC7346073F18"/>
    <w:rsid w:val="001B4620"/>
  </w:style>
  <w:style w:type="paragraph" w:customStyle="1" w:styleId="8876CC65F11F4722B9F627220ADF8612">
    <w:name w:val="8876CC65F11F4722B9F627220ADF8612"/>
    <w:rsid w:val="001B4620"/>
  </w:style>
  <w:style w:type="paragraph" w:customStyle="1" w:styleId="242B153F4D7B43048C62A38302E5D942">
    <w:name w:val="242B153F4D7B43048C62A38302E5D942"/>
    <w:rsid w:val="001B4620"/>
  </w:style>
  <w:style w:type="paragraph" w:customStyle="1" w:styleId="EBF028CFAF994AF7A9E420CF5F38A9FC">
    <w:name w:val="EBF028CFAF994AF7A9E420CF5F38A9FC"/>
    <w:rsid w:val="001B4620"/>
  </w:style>
  <w:style w:type="paragraph" w:customStyle="1" w:styleId="9EE8738AB39142C58FFE166624644C2F">
    <w:name w:val="9EE8738AB39142C58FFE166624644C2F"/>
    <w:rsid w:val="001B4620"/>
  </w:style>
  <w:style w:type="paragraph" w:customStyle="1" w:styleId="AC3E2AF1AF9F461399D2E6468B305877">
    <w:name w:val="AC3E2AF1AF9F461399D2E6468B305877"/>
    <w:rsid w:val="001B4620"/>
  </w:style>
  <w:style w:type="paragraph" w:customStyle="1" w:styleId="6DE11F5AE3114C25B240421D11EA2E7A">
    <w:name w:val="6DE11F5AE3114C25B240421D11EA2E7A"/>
    <w:rsid w:val="001B4620"/>
  </w:style>
  <w:style w:type="paragraph" w:customStyle="1" w:styleId="B1122E776EAF456E8FE584E34C3C5FD4">
    <w:name w:val="B1122E776EAF456E8FE584E34C3C5FD4"/>
    <w:rsid w:val="001B4620"/>
  </w:style>
  <w:style w:type="paragraph" w:customStyle="1" w:styleId="F8E94A3C5A2B45CDBA17A41992489BCA">
    <w:name w:val="F8E94A3C5A2B45CDBA17A41992489BCA"/>
    <w:rsid w:val="001B4620"/>
  </w:style>
  <w:style w:type="paragraph" w:customStyle="1" w:styleId="CAD7EEF3A7B9414180886108AF05DD90">
    <w:name w:val="CAD7EEF3A7B9414180886108AF05DD90"/>
    <w:rsid w:val="001B4620"/>
  </w:style>
  <w:style w:type="paragraph" w:customStyle="1" w:styleId="62772D2132C449CDB0C045E3C7DFFAD5">
    <w:name w:val="62772D2132C449CDB0C045E3C7DFFAD5"/>
    <w:rsid w:val="001B4620"/>
  </w:style>
  <w:style w:type="paragraph" w:customStyle="1" w:styleId="0240E67BCA1F4848894494BD29B28DAD">
    <w:name w:val="0240E67BCA1F4848894494BD29B28DAD"/>
    <w:rsid w:val="001B4620"/>
  </w:style>
  <w:style w:type="paragraph" w:customStyle="1" w:styleId="FE6B661C223643648E3E4B5F1C9F226D">
    <w:name w:val="FE6B661C223643648E3E4B5F1C9F226D"/>
    <w:rsid w:val="001B4620"/>
  </w:style>
  <w:style w:type="paragraph" w:customStyle="1" w:styleId="44D6A8FB8DC0468FB3CD8DBA823106DE">
    <w:name w:val="44D6A8FB8DC0468FB3CD8DBA823106DE"/>
    <w:rsid w:val="001B4620"/>
  </w:style>
  <w:style w:type="paragraph" w:customStyle="1" w:styleId="9E08CC15AE3A4C7F96333FBD42AF6669">
    <w:name w:val="9E08CC15AE3A4C7F96333FBD42AF6669"/>
    <w:rsid w:val="001B4620"/>
  </w:style>
  <w:style w:type="paragraph" w:customStyle="1" w:styleId="E4C6FD53C96649B3A7ADCD5900DFEC04">
    <w:name w:val="E4C6FD53C96649B3A7ADCD5900DFEC04"/>
    <w:rsid w:val="001B4620"/>
  </w:style>
  <w:style w:type="paragraph" w:customStyle="1" w:styleId="F863B06371074ED5B2BE8B94DD14BFB5">
    <w:name w:val="F863B06371074ED5B2BE8B94DD14BFB5"/>
    <w:rsid w:val="001B4620"/>
  </w:style>
  <w:style w:type="paragraph" w:customStyle="1" w:styleId="8D94E2CBE27347E183573AB400DCD293">
    <w:name w:val="8D94E2CBE27347E183573AB400DCD293"/>
    <w:rsid w:val="001B4620"/>
  </w:style>
  <w:style w:type="paragraph" w:customStyle="1" w:styleId="D982D8BA1D5748ACA7A37A3C39370BBD">
    <w:name w:val="D982D8BA1D5748ACA7A37A3C39370BBD"/>
    <w:rsid w:val="001B4620"/>
  </w:style>
  <w:style w:type="paragraph" w:customStyle="1" w:styleId="D2F1AE506E5A44958F9A98F1677598AF">
    <w:name w:val="D2F1AE506E5A44958F9A98F1677598AF"/>
    <w:rsid w:val="001B4620"/>
  </w:style>
  <w:style w:type="paragraph" w:customStyle="1" w:styleId="D4A15A2E2ABA49E4A6982126DA2C8D4E">
    <w:name w:val="D4A15A2E2ABA49E4A6982126DA2C8D4E"/>
    <w:rsid w:val="001B4620"/>
  </w:style>
  <w:style w:type="paragraph" w:customStyle="1" w:styleId="584DDAC8841D475EA4F945EB312AF6F1">
    <w:name w:val="584DDAC8841D475EA4F945EB312AF6F1"/>
    <w:rsid w:val="001B4620"/>
  </w:style>
  <w:style w:type="paragraph" w:customStyle="1" w:styleId="9D2FD53C3B864A5597196047C369CB36">
    <w:name w:val="9D2FD53C3B864A5597196047C369CB36"/>
    <w:rsid w:val="001B4620"/>
  </w:style>
  <w:style w:type="paragraph" w:customStyle="1" w:styleId="A9844064C3264462B631584C8877185D">
    <w:name w:val="A9844064C3264462B631584C8877185D"/>
    <w:rsid w:val="001B4620"/>
  </w:style>
  <w:style w:type="paragraph" w:customStyle="1" w:styleId="FC00CE64A8AE4D10A5FD6F13E141EF2C">
    <w:name w:val="FC00CE64A8AE4D10A5FD6F13E141EF2C"/>
    <w:rsid w:val="001B4620"/>
  </w:style>
  <w:style w:type="paragraph" w:customStyle="1" w:styleId="85B90DA4ABA34A8BBE788550B27F1E73">
    <w:name w:val="85B90DA4ABA34A8BBE788550B27F1E73"/>
    <w:rsid w:val="001B4620"/>
  </w:style>
  <w:style w:type="paragraph" w:customStyle="1" w:styleId="15828C70528746FD9633A39D6770EFDE">
    <w:name w:val="15828C70528746FD9633A39D6770EFDE"/>
    <w:rsid w:val="001B4620"/>
  </w:style>
  <w:style w:type="paragraph" w:customStyle="1" w:styleId="338A6EDB8A3143ADA5282D886467AED9">
    <w:name w:val="338A6EDB8A3143ADA5282D886467AED9"/>
    <w:rsid w:val="001B4620"/>
  </w:style>
  <w:style w:type="paragraph" w:customStyle="1" w:styleId="59328F6B3ADB45D29EA587E45D3F4366">
    <w:name w:val="59328F6B3ADB45D29EA587E45D3F4366"/>
    <w:rsid w:val="001B4620"/>
  </w:style>
  <w:style w:type="paragraph" w:customStyle="1" w:styleId="D05EFFC40F2C401D9681B4C2CF0985A6">
    <w:name w:val="D05EFFC40F2C401D9681B4C2CF0985A6"/>
    <w:rsid w:val="001B4620"/>
  </w:style>
  <w:style w:type="paragraph" w:customStyle="1" w:styleId="7D60E74B428B413C9F3ED90CE9A61196">
    <w:name w:val="7D60E74B428B413C9F3ED90CE9A61196"/>
    <w:rsid w:val="001B4620"/>
  </w:style>
  <w:style w:type="paragraph" w:customStyle="1" w:styleId="83AB1DB081DC40A08B44891A9810B6CC">
    <w:name w:val="83AB1DB081DC40A08B44891A9810B6CC"/>
    <w:rsid w:val="001B4620"/>
  </w:style>
  <w:style w:type="paragraph" w:customStyle="1" w:styleId="D9D714FCDEF043A2BF12249B6B381AE2">
    <w:name w:val="D9D714FCDEF043A2BF12249B6B381AE2"/>
    <w:rsid w:val="001B4620"/>
  </w:style>
  <w:style w:type="paragraph" w:customStyle="1" w:styleId="09070437C2464F439216E46844E3F0A7">
    <w:name w:val="09070437C2464F439216E46844E3F0A7"/>
    <w:rsid w:val="001B4620"/>
  </w:style>
  <w:style w:type="paragraph" w:customStyle="1" w:styleId="F83CCA3908E5480587F1778A94494A24">
    <w:name w:val="F83CCA3908E5480587F1778A94494A24"/>
    <w:rsid w:val="001B4620"/>
  </w:style>
  <w:style w:type="paragraph" w:customStyle="1" w:styleId="ECA078DEB6D04BE3BB7DFA996DDA5790">
    <w:name w:val="ECA078DEB6D04BE3BB7DFA996DDA5790"/>
    <w:rsid w:val="001B4620"/>
  </w:style>
  <w:style w:type="paragraph" w:customStyle="1" w:styleId="755C162516B64D00A4476FBF24AD9B9C">
    <w:name w:val="755C162516B64D00A4476FBF24AD9B9C"/>
    <w:rsid w:val="001B4620"/>
  </w:style>
  <w:style w:type="paragraph" w:customStyle="1" w:styleId="061C2AE1E63B4DF69B34E84E2C8A1B1A">
    <w:name w:val="061C2AE1E63B4DF69B34E84E2C8A1B1A"/>
    <w:rsid w:val="001B4620"/>
  </w:style>
  <w:style w:type="paragraph" w:customStyle="1" w:styleId="74F8603A2324463DB880394C84271795">
    <w:name w:val="74F8603A2324463DB880394C84271795"/>
    <w:rsid w:val="001B4620"/>
  </w:style>
  <w:style w:type="paragraph" w:customStyle="1" w:styleId="659DDD14B2BC45A1AC00993F19D61629">
    <w:name w:val="659DDD14B2BC45A1AC00993F19D61629"/>
    <w:rsid w:val="001B4620"/>
  </w:style>
  <w:style w:type="paragraph" w:customStyle="1" w:styleId="BB37F4C857B64D99BB567B9A0619D7E2">
    <w:name w:val="BB37F4C857B64D99BB567B9A0619D7E2"/>
    <w:rsid w:val="001B4620"/>
  </w:style>
  <w:style w:type="paragraph" w:customStyle="1" w:styleId="0C4104A2B6F743C4AA066C7F7B980538">
    <w:name w:val="0C4104A2B6F743C4AA066C7F7B980538"/>
    <w:rsid w:val="001B4620"/>
  </w:style>
  <w:style w:type="paragraph" w:customStyle="1" w:styleId="77F054C1D15B43E799A171D736EEC0CC">
    <w:name w:val="77F054C1D15B43E799A171D736EEC0CC"/>
    <w:rsid w:val="001B4620"/>
  </w:style>
  <w:style w:type="paragraph" w:customStyle="1" w:styleId="155516F06713445CADDB5C69BD47B884">
    <w:name w:val="155516F06713445CADDB5C69BD47B884"/>
    <w:rsid w:val="001B4620"/>
  </w:style>
  <w:style w:type="paragraph" w:customStyle="1" w:styleId="2F434DF3F48A4EE7B1818A393EC9B184">
    <w:name w:val="2F434DF3F48A4EE7B1818A393EC9B184"/>
    <w:rsid w:val="001B4620"/>
  </w:style>
  <w:style w:type="paragraph" w:customStyle="1" w:styleId="9B404301B64540399608C2E34458461B">
    <w:name w:val="9B404301B64540399608C2E34458461B"/>
    <w:rsid w:val="001B4620"/>
  </w:style>
  <w:style w:type="paragraph" w:customStyle="1" w:styleId="6EB752D3FB5F459CA57F58FB6BF9E037">
    <w:name w:val="6EB752D3FB5F459CA57F58FB6BF9E037"/>
    <w:rsid w:val="001B4620"/>
  </w:style>
  <w:style w:type="paragraph" w:customStyle="1" w:styleId="236F8BF886F64ADCB771780224311A15">
    <w:name w:val="236F8BF886F64ADCB771780224311A15"/>
    <w:rsid w:val="001B4620"/>
  </w:style>
  <w:style w:type="paragraph" w:customStyle="1" w:styleId="2592B42DC36A4A94BC82D23A3E1C6DEA">
    <w:name w:val="2592B42DC36A4A94BC82D23A3E1C6DEA"/>
    <w:rsid w:val="001B4620"/>
  </w:style>
  <w:style w:type="paragraph" w:customStyle="1" w:styleId="63E6F6A499F04867B8D1222324E65838">
    <w:name w:val="63E6F6A499F04867B8D1222324E65838"/>
    <w:rsid w:val="001B4620"/>
  </w:style>
  <w:style w:type="paragraph" w:customStyle="1" w:styleId="648CF658978041FBB34B3821BECDC684">
    <w:name w:val="648CF658978041FBB34B3821BECDC684"/>
    <w:rsid w:val="001B4620"/>
  </w:style>
  <w:style w:type="paragraph" w:customStyle="1" w:styleId="E9BB6E81306E49ADA535BF6A2E049FA0">
    <w:name w:val="E9BB6E81306E49ADA535BF6A2E049FA0"/>
    <w:rsid w:val="001B4620"/>
  </w:style>
  <w:style w:type="paragraph" w:customStyle="1" w:styleId="3F099FD01F1946E296E141B8268BF6B7">
    <w:name w:val="3F099FD01F1946E296E141B8268BF6B7"/>
    <w:rsid w:val="001B4620"/>
  </w:style>
  <w:style w:type="paragraph" w:customStyle="1" w:styleId="D2EC8055DE7549B999B2288E61691F4F">
    <w:name w:val="D2EC8055DE7549B999B2288E61691F4F"/>
    <w:rsid w:val="001B4620"/>
  </w:style>
  <w:style w:type="paragraph" w:customStyle="1" w:styleId="B142DB839B0C481495BF91528BAF8F03">
    <w:name w:val="B142DB839B0C481495BF91528BAF8F03"/>
    <w:rsid w:val="001B4620"/>
  </w:style>
  <w:style w:type="paragraph" w:customStyle="1" w:styleId="1A8B468B0EEB4B23A3ABA1922B050E00">
    <w:name w:val="1A8B468B0EEB4B23A3ABA1922B050E00"/>
    <w:rsid w:val="0071525A"/>
  </w:style>
  <w:style w:type="paragraph" w:customStyle="1" w:styleId="86B083B1FDDD40F3BEE2380DF09C8317">
    <w:name w:val="86B083B1FDDD40F3BEE2380DF09C8317"/>
    <w:rsid w:val="0071525A"/>
  </w:style>
  <w:style w:type="paragraph" w:customStyle="1" w:styleId="E3E574CED42B47ABB05EA6DF165680B9">
    <w:name w:val="E3E574CED42B47ABB05EA6DF165680B9"/>
    <w:rsid w:val="0071525A"/>
  </w:style>
  <w:style w:type="paragraph" w:customStyle="1" w:styleId="EE55D38AAA254ED7AAC8C0BD3BDB4681">
    <w:name w:val="EE55D38AAA254ED7AAC8C0BD3BDB4681"/>
    <w:rsid w:val="0071525A"/>
  </w:style>
  <w:style w:type="paragraph" w:customStyle="1" w:styleId="3E0838B17A5F44FA8C9A5D770CFCAD83">
    <w:name w:val="3E0838B17A5F44FA8C9A5D770CFCAD83"/>
    <w:rsid w:val="0071525A"/>
  </w:style>
  <w:style w:type="paragraph" w:customStyle="1" w:styleId="EECC47D17B33478EA1EE976FDDE04228">
    <w:name w:val="EECC47D17B33478EA1EE976FDDE04228"/>
    <w:rsid w:val="0071525A"/>
  </w:style>
  <w:style w:type="paragraph" w:customStyle="1" w:styleId="A584D89EF7124F31A173F3FDCB2DBF36">
    <w:name w:val="A584D89EF7124F31A173F3FDCB2DBF36"/>
    <w:rsid w:val="0071525A"/>
  </w:style>
  <w:style w:type="paragraph" w:customStyle="1" w:styleId="8A0E717F7AFD4F1D8E31423DBF16D2D0">
    <w:name w:val="8A0E717F7AFD4F1D8E31423DBF16D2D0"/>
    <w:rsid w:val="0071525A"/>
  </w:style>
  <w:style w:type="paragraph" w:customStyle="1" w:styleId="AFCD45CDF49842509130336FB167866E">
    <w:name w:val="AFCD45CDF49842509130336FB167866E"/>
    <w:rsid w:val="0071525A"/>
  </w:style>
  <w:style w:type="paragraph" w:customStyle="1" w:styleId="ACDBD86FB4EF4789B4705AAE82C43993">
    <w:name w:val="ACDBD86FB4EF4789B4705AAE82C43993"/>
    <w:rsid w:val="0071525A"/>
  </w:style>
  <w:style w:type="paragraph" w:customStyle="1" w:styleId="DE1358DB985F46A5B109391404FF99D0">
    <w:name w:val="DE1358DB985F46A5B109391404FF99D0"/>
    <w:rsid w:val="0071525A"/>
  </w:style>
  <w:style w:type="paragraph" w:customStyle="1" w:styleId="C4A0EA145BDA44F7B045AF18D9D05C2A">
    <w:name w:val="C4A0EA145BDA44F7B045AF18D9D05C2A"/>
    <w:rsid w:val="0071525A"/>
  </w:style>
  <w:style w:type="paragraph" w:customStyle="1" w:styleId="A31A4302F75444BDB74244BCA847B9A1">
    <w:name w:val="A31A4302F75444BDB74244BCA847B9A1"/>
    <w:rsid w:val="0071525A"/>
  </w:style>
  <w:style w:type="paragraph" w:customStyle="1" w:styleId="5E819E83F9E44F658386B38FF9D71D7D">
    <w:name w:val="5E819E83F9E44F658386B38FF9D71D7D"/>
    <w:rsid w:val="0071525A"/>
  </w:style>
  <w:style w:type="paragraph" w:customStyle="1" w:styleId="8811BA69AEA14EA7B7307E5B3D2EDB82">
    <w:name w:val="8811BA69AEA14EA7B7307E5B3D2EDB82"/>
    <w:rsid w:val="0071525A"/>
  </w:style>
  <w:style w:type="paragraph" w:customStyle="1" w:styleId="AB0F51BE5D7E4E79B7ECFAB8FFD6F192">
    <w:name w:val="AB0F51BE5D7E4E79B7ECFAB8FFD6F192"/>
    <w:rsid w:val="0071525A"/>
  </w:style>
  <w:style w:type="paragraph" w:customStyle="1" w:styleId="130B3F57B81541D39229E64204BF4683">
    <w:name w:val="130B3F57B81541D39229E64204BF4683"/>
    <w:rsid w:val="0071525A"/>
  </w:style>
  <w:style w:type="paragraph" w:customStyle="1" w:styleId="661482DDAD804FB7BF6E5A56955B0485">
    <w:name w:val="661482DDAD804FB7BF6E5A56955B0485"/>
    <w:rsid w:val="0071525A"/>
  </w:style>
  <w:style w:type="paragraph" w:customStyle="1" w:styleId="948C0AF17F3A43C9966BD40B6728E7CF">
    <w:name w:val="948C0AF17F3A43C9966BD40B6728E7CF"/>
    <w:rsid w:val="0071525A"/>
  </w:style>
  <w:style w:type="paragraph" w:customStyle="1" w:styleId="EB4D06FF39F6465A8BDD47969D065C3B">
    <w:name w:val="EB4D06FF39F6465A8BDD47969D065C3B"/>
    <w:rsid w:val="0071525A"/>
  </w:style>
  <w:style w:type="paragraph" w:customStyle="1" w:styleId="33B5627D9F8E4F7AB3AF8FD412EB21E8">
    <w:name w:val="33B5627D9F8E4F7AB3AF8FD412EB21E8"/>
    <w:rsid w:val="0071525A"/>
  </w:style>
  <w:style w:type="paragraph" w:customStyle="1" w:styleId="9319F8F7CBBC47AEAED2804DD2588819">
    <w:name w:val="9319F8F7CBBC47AEAED2804DD2588819"/>
    <w:rsid w:val="0071525A"/>
  </w:style>
  <w:style w:type="paragraph" w:customStyle="1" w:styleId="5E112E268B7D4E0DBAA760317A33F38D">
    <w:name w:val="5E112E268B7D4E0DBAA760317A33F38D"/>
    <w:rsid w:val="007152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tf03463063</Template>
  <TotalTime>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922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Windows User</cp:lastModifiedBy>
  <cp:revision>3</cp:revision>
  <dcterms:created xsi:type="dcterms:W3CDTF">2019-09-19T17:59:00Z</dcterms:created>
  <dcterms:modified xsi:type="dcterms:W3CDTF">2019-09-19T18:00:00Z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